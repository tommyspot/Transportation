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A1" w:rsidRDefault="009744A9" w:rsidP="00911597">
      <w:pPr>
        <w:sectPr w:rsidR="00B420A1" w:rsidSect="00D033F6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6D13F0D" wp14:editId="546CD879">
                <wp:simplePos x="0" y="0"/>
                <wp:positionH relativeFrom="column">
                  <wp:posOffset>-368935</wp:posOffset>
                </wp:positionH>
                <wp:positionV relativeFrom="paragraph">
                  <wp:posOffset>1854127</wp:posOffset>
                </wp:positionV>
                <wp:extent cx="3451860" cy="1134745"/>
                <wp:effectExtent l="0" t="0" r="0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134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010" w:rsidRDefault="009F35E4" w:rsidP="00D033F6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40"/>
                              </w:rPr>
                              <w:t>Clarity</w:t>
                            </w:r>
                          </w:p>
                          <w:p w:rsidR="00762F69" w:rsidRPr="00762F69" w:rsidRDefault="009F35E4" w:rsidP="00D033F6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</w:rPr>
                              <w:t>Development Environment Setup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13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05pt;margin-top:146pt;width:271.8pt;height:89.3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" filled="f" stroked="f">
                <v:textbox inset="0,0,0,0">
                  <w:txbxContent>
                    <w:p w:rsidR="00325010" w:rsidRDefault="009F35E4" w:rsidP="00D033F6">
                      <w:pPr>
                        <w:spacing w:after="0" w:line="240" w:lineRule="auto"/>
                        <w:rPr>
                          <w:rFonts w:asciiTheme="majorHAnsi" w:hAnsiTheme="majorHAnsi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40"/>
                        </w:rPr>
                        <w:t>Clarity</w:t>
                      </w:r>
                    </w:p>
                    <w:p w:rsidR="00762F69" w:rsidRPr="00762F69" w:rsidRDefault="009F35E4" w:rsidP="00D033F6">
                      <w:pPr>
                        <w:spacing w:after="0" w:line="240" w:lineRule="auto"/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</w:rPr>
                        <w:t>Development Environment Setup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A71BBE3" wp14:editId="2841F59F">
                <wp:simplePos x="0" y="0"/>
                <wp:positionH relativeFrom="column">
                  <wp:posOffset>3306445</wp:posOffset>
                </wp:positionH>
                <wp:positionV relativeFrom="paragraph">
                  <wp:posOffset>2293620</wp:posOffset>
                </wp:positionV>
                <wp:extent cx="1901825" cy="337820"/>
                <wp:effectExtent l="0" t="0" r="317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010" w:rsidRPr="00D033F6" w:rsidRDefault="009F35E4" w:rsidP="00911597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25/10/2013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BBE3" id="_x0000_s1027" type="#_x0000_t202" style="position:absolute;margin-left:260.35pt;margin-top:180.6pt;width:149.75pt;height:26.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" filled="f" stroked="f">
                <v:textbox inset="0,0,0,0">
                  <w:txbxContent>
                    <w:p w:rsidR="00325010" w:rsidRPr="00D033F6" w:rsidRDefault="009F35E4" w:rsidP="00911597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25/10/2013</w:t>
                      </w:r>
                    </w:p>
                  </w:txbxContent>
                </v:textbox>
              </v:shape>
            </w:pict>
          </mc:Fallback>
        </mc:AlternateContent>
      </w:r>
      <w:r w:rsidR="00325010">
        <w:rPr>
          <w:noProof/>
        </w:rPr>
        <w:drawing>
          <wp:anchor distT="0" distB="0" distL="114300" distR="114300" simplePos="0" relativeHeight="251600896" behindDoc="0" locked="0" layoutInCell="1" allowOverlap="1" wp14:anchorId="05788C70" wp14:editId="7CB05696">
            <wp:simplePos x="0" y="0"/>
            <wp:positionH relativeFrom="column">
              <wp:posOffset>4545330</wp:posOffset>
            </wp:positionH>
            <wp:positionV relativeFrom="paragraph">
              <wp:posOffset>-574675</wp:posOffset>
            </wp:positionV>
            <wp:extent cx="1813560" cy="377825"/>
            <wp:effectExtent l="0" t="0" r="0" b="3175"/>
            <wp:wrapNone/>
            <wp:docPr id="302" name="Picture 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778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473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3F6B7A6" wp14:editId="7AF01838">
                <wp:simplePos x="0" y="0"/>
                <wp:positionH relativeFrom="column">
                  <wp:posOffset>-914399</wp:posOffset>
                </wp:positionH>
                <wp:positionV relativeFrom="paragraph">
                  <wp:posOffset>1341455</wp:posOffset>
                </wp:positionV>
                <wp:extent cx="6547689" cy="2250966"/>
                <wp:effectExtent l="0" t="0" r="5715" b="1016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689" cy="22509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010" w:rsidRPr="00762F69" w:rsidRDefault="00325010" w:rsidP="0091159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3F6B7A6" id="Rectangle 301" o:spid="_x0000_s1028" style="position:absolute;margin-left:-1in;margin-top:105.65pt;width:515.55pt;height:177.2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" fillcolor="#e3323d [3204]" stroked="f" strokeweight="2pt">
                <v:textbox>
                  <w:txbxContent>
                    <w:p w:rsidR="00325010" w:rsidRPr="00762F69" w:rsidRDefault="00325010" w:rsidP="00911597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33F6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7DE1008" wp14:editId="4D19EE21">
                <wp:simplePos x="0" y="0"/>
                <wp:positionH relativeFrom="column">
                  <wp:posOffset>3140265</wp:posOffset>
                </wp:positionH>
                <wp:positionV relativeFrom="paragraph">
                  <wp:posOffset>1692275</wp:posOffset>
                </wp:positionV>
                <wp:extent cx="0" cy="1538605"/>
                <wp:effectExtent l="0" t="0" r="19050" b="234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8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05728" id="Straight Connector 25" o:spid="_x0000_s1026" style="position:absolute;z-index: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25pt,133.25pt" to="247.25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" strokecolor="#f2f2f2 [3052]"/>
            </w:pict>
          </mc:Fallback>
        </mc:AlternateContent>
      </w:r>
    </w:p>
    <w:p w:rsidR="007D2FB5" w:rsidRPr="000B23CF" w:rsidRDefault="000B23CF" w:rsidP="00812A3F">
      <w:pPr>
        <w:pStyle w:val="TOC1"/>
      </w:pPr>
      <w: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F20B0" wp14:editId="7DF5BFC6">
                <wp:simplePos x="0" y="0"/>
                <wp:positionH relativeFrom="column">
                  <wp:posOffset>-42530</wp:posOffset>
                </wp:positionH>
                <wp:positionV relativeFrom="paragraph">
                  <wp:posOffset>-165248</wp:posOffset>
                </wp:positionV>
                <wp:extent cx="2636874" cy="428625"/>
                <wp:effectExtent l="0" t="0" r="0" b="9525"/>
                <wp:wrapNone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874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010" w:rsidRPr="00325010" w:rsidRDefault="001548F7">
                            <w:pPr>
                              <w:rPr>
                                <w:rFonts w:asciiTheme="majorHAnsi" w:hAnsiTheme="majorHAnsi"/>
                                <w:b/>
                                <w:color w:val="E3323D" w:themeColor="accent1"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E3323D" w:themeColor="accent1"/>
                                <w:sz w:val="56"/>
                                <w:szCs w:val="48"/>
                              </w:rPr>
                              <w:t>Table of Content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20B0" id="_x0000_s1029" type="#_x0000_t202" style="position:absolute;margin-left:-3.35pt;margin-top:-13pt;width:207.6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" stroked="f">
                <v:textbox inset="0,0,0,0">
                  <w:txbxContent>
                    <w:p w:rsidR="00325010" w:rsidRPr="00325010" w:rsidRDefault="001548F7">
                      <w:pPr>
                        <w:rPr>
                          <w:rFonts w:asciiTheme="majorHAnsi" w:hAnsiTheme="majorHAnsi"/>
                          <w:b/>
                          <w:color w:val="E3323D" w:themeColor="accent1"/>
                          <w:sz w:val="56"/>
                          <w:szCs w:val="4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E3323D" w:themeColor="accent1"/>
                          <w:sz w:val="56"/>
                          <w:szCs w:val="48"/>
                        </w:rPr>
                        <w:t>Table of Content</w:t>
                      </w:r>
                    </w:p>
                  </w:txbxContent>
                </v:textbox>
              </v:shape>
            </w:pict>
          </mc:Fallback>
        </mc:AlternateContent>
      </w:r>
    </w:p>
    <w:p w:rsidR="00B420A1" w:rsidRDefault="004713C1" w:rsidP="00911597">
      <w:r>
        <w:t>.</w:t>
      </w:r>
    </w:p>
    <w:p w:rsidR="00DF7434" w:rsidRDefault="00BE36C6">
      <w:pPr>
        <w:pStyle w:val="TOC1"/>
        <w:rPr>
          <w:rFonts w:asciiTheme="minorHAnsi" w:eastAsiaTheme="minorEastAsia" w:hAnsiTheme="minorHAnsi"/>
          <w:b w:val="0"/>
          <w:caps w:val="0"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\u </w:instrText>
      </w:r>
      <w:r>
        <w:rPr>
          <w:b w:val="0"/>
          <w:caps w:val="0"/>
        </w:rPr>
        <w:fldChar w:fldCharType="separate"/>
      </w:r>
      <w:hyperlink w:anchor="_Toc373834516" w:history="1">
        <w:r w:rsidR="00DF7434" w:rsidRPr="00246C20">
          <w:rPr>
            <w:rStyle w:val="Hyperlink"/>
          </w:rPr>
          <w:t>1.</w:t>
        </w:r>
        <w:r w:rsidR="00DF7434">
          <w:rPr>
            <w:rFonts w:asciiTheme="minorHAnsi" w:eastAsiaTheme="minorEastAsia" w:hAnsiTheme="minorHAnsi"/>
            <w:b w:val="0"/>
            <w:caps w:val="0"/>
            <w:sz w:val="22"/>
            <w:szCs w:val="22"/>
          </w:rPr>
          <w:tab/>
        </w:r>
        <w:r w:rsidR="00DF7434" w:rsidRPr="00246C20">
          <w:rPr>
            <w:rStyle w:val="Hyperlink"/>
          </w:rPr>
          <w:t>Source code</w:t>
        </w:r>
        <w:r w:rsidR="00DF7434">
          <w:rPr>
            <w:webHidden/>
          </w:rPr>
          <w:tab/>
        </w:r>
        <w:r w:rsidR="00DF7434">
          <w:rPr>
            <w:webHidden/>
          </w:rPr>
          <w:fldChar w:fldCharType="begin"/>
        </w:r>
        <w:r w:rsidR="00DF7434">
          <w:rPr>
            <w:webHidden/>
          </w:rPr>
          <w:instrText xml:space="preserve"> PAGEREF _Toc373834516 \h </w:instrText>
        </w:r>
        <w:r w:rsidR="00DF7434">
          <w:rPr>
            <w:webHidden/>
          </w:rPr>
        </w:r>
        <w:r w:rsidR="00DF7434">
          <w:rPr>
            <w:webHidden/>
          </w:rPr>
          <w:fldChar w:fldCharType="separate"/>
        </w:r>
        <w:r w:rsidR="00DF7434">
          <w:rPr>
            <w:webHidden/>
          </w:rPr>
          <w:t>3</w:t>
        </w:r>
        <w:r w:rsidR="00DF7434">
          <w:rPr>
            <w:webHidden/>
          </w:rPr>
          <w:fldChar w:fldCharType="end"/>
        </w:r>
      </w:hyperlink>
    </w:p>
    <w:p w:rsidR="00DF7434" w:rsidRDefault="008C7C29">
      <w:pPr>
        <w:pStyle w:val="TOC1"/>
        <w:rPr>
          <w:rFonts w:asciiTheme="minorHAnsi" w:eastAsiaTheme="minorEastAsia" w:hAnsiTheme="minorHAnsi"/>
          <w:b w:val="0"/>
          <w:caps w:val="0"/>
          <w:sz w:val="22"/>
          <w:szCs w:val="22"/>
        </w:rPr>
      </w:pPr>
      <w:hyperlink w:anchor="_Toc373834517" w:history="1">
        <w:r w:rsidR="00DF7434" w:rsidRPr="00246C20">
          <w:rPr>
            <w:rStyle w:val="Hyperlink"/>
          </w:rPr>
          <w:t>2.</w:t>
        </w:r>
        <w:r w:rsidR="00DF7434">
          <w:rPr>
            <w:rFonts w:asciiTheme="minorHAnsi" w:eastAsiaTheme="minorEastAsia" w:hAnsiTheme="minorHAnsi"/>
            <w:b w:val="0"/>
            <w:caps w:val="0"/>
            <w:sz w:val="22"/>
            <w:szCs w:val="22"/>
          </w:rPr>
          <w:tab/>
        </w:r>
        <w:r w:rsidR="00DF7434" w:rsidRPr="00246C20">
          <w:rPr>
            <w:rStyle w:val="Hyperlink"/>
          </w:rPr>
          <w:t>Install pre-requisites</w:t>
        </w:r>
        <w:r w:rsidR="00DF7434">
          <w:rPr>
            <w:webHidden/>
          </w:rPr>
          <w:tab/>
        </w:r>
        <w:r w:rsidR="00DF7434">
          <w:rPr>
            <w:webHidden/>
          </w:rPr>
          <w:fldChar w:fldCharType="begin"/>
        </w:r>
        <w:r w:rsidR="00DF7434">
          <w:rPr>
            <w:webHidden/>
          </w:rPr>
          <w:instrText xml:space="preserve"> PAGEREF _Toc373834517 \h </w:instrText>
        </w:r>
        <w:r w:rsidR="00DF7434">
          <w:rPr>
            <w:webHidden/>
          </w:rPr>
        </w:r>
        <w:r w:rsidR="00DF7434">
          <w:rPr>
            <w:webHidden/>
          </w:rPr>
          <w:fldChar w:fldCharType="separate"/>
        </w:r>
        <w:r w:rsidR="00DF7434">
          <w:rPr>
            <w:webHidden/>
          </w:rPr>
          <w:t>4</w:t>
        </w:r>
        <w:r w:rsidR="00DF7434">
          <w:rPr>
            <w:webHidden/>
          </w:rPr>
          <w:fldChar w:fldCharType="end"/>
        </w:r>
      </w:hyperlink>
    </w:p>
    <w:p w:rsidR="00DF7434" w:rsidRDefault="008C7C29">
      <w:pPr>
        <w:pStyle w:val="TOC2"/>
        <w:rPr>
          <w:rFonts w:eastAsiaTheme="minorEastAsia"/>
          <w:noProof/>
          <w:szCs w:val="22"/>
        </w:rPr>
      </w:pPr>
      <w:hyperlink w:anchor="_Toc373834518" w:history="1">
        <w:r w:rsidR="00DF7434" w:rsidRPr="00246C20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DF7434">
          <w:rPr>
            <w:rFonts w:eastAsiaTheme="minorEastAsia"/>
            <w:noProof/>
            <w:szCs w:val="22"/>
          </w:rPr>
          <w:tab/>
        </w:r>
        <w:r w:rsidR="00DF7434" w:rsidRPr="00246C20">
          <w:rPr>
            <w:rStyle w:val="Hyperlink"/>
            <w:noProof/>
          </w:rPr>
          <w:t>IDE</w:t>
        </w:r>
        <w:r w:rsidR="00DF7434">
          <w:rPr>
            <w:noProof/>
            <w:webHidden/>
          </w:rPr>
          <w:tab/>
        </w:r>
        <w:r w:rsidR="00DF7434">
          <w:rPr>
            <w:noProof/>
            <w:webHidden/>
          </w:rPr>
          <w:fldChar w:fldCharType="begin"/>
        </w:r>
        <w:r w:rsidR="00DF7434">
          <w:rPr>
            <w:noProof/>
            <w:webHidden/>
          </w:rPr>
          <w:instrText xml:space="preserve"> PAGEREF _Toc373834518 \h </w:instrText>
        </w:r>
        <w:r w:rsidR="00DF7434">
          <w:rPr>
            <w:noProof/>
            <w:webHidden/>
          </w:rPr>
        </w:r>
        <w:r w:rsidR="00DF7434">
          <w:rPr>
            <w:noProof/>
            <w:webHidden/>
          </w:rPr>
          <w:fldChar w:fldCharType="separate"/>
        </w:r>
        <w:r w:rsidR="00DF7434">
          <w:rPr>
            <w:noProof/>
            <w:webHidden/>
          </w:rPr>
          <w:t>4</w:t>
        </w:r>
        <w:r w:rsidR="00DF7434">
          <w:rPr>
            <w:noProof/>
            <w:webHidden/>
          </w:rPr>
          <w:fldChar w:fldCharType="end"/>
        </w:r>
      </w:hyperlink>
    </w:p>
    <w:p w:rsidR="00DF7434" w:rsidRDefault="008C7C29">
      <w:pPr>
        <w:pStyle w:val="TOC2"/>
        <w:rPr>
          <w:rFonts w:eastAsiaTheme="minorEastAsia"/>
          <w:noProof/>
          <w:szCs w:val="22"/>
        </w:rPr>
      </w:pPr>
      <w:hyperlink w:anchor="_Toc373834519" w:history="1">
        <w:r w:rsidR="00DF7434" w:rsidRPr="00246C20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DF7434">
          <w:rPr>
            <w:rFonts w:eastAsiaTheme="minorEastAsia"/>
            <w:noProof/>
            <w:szCs w:val="22"/>
          </w:rPr>
          <w:tab/>
        </w:r>
        <w:r w:rsidR="00DF7434" w:rsidRPr="00246C20">
          <w:rPr>
            <w:rStyle w:val="Hyperlink"/>
            <w:noProof/>
          </w:rPr>
          <w:t>Packages</w:t>
        </w:r>
        <w:r w:rsidR="00DF7434">
          <w:rPr>
            <w:noProof/>
            <w:webHidden/>
          </w:rPr>
          <w:tab/>
        </w:r>
        <w:r w:rsidR="00DF7434">
          <w:rPr>
            <w:noProof/>
            <w:webHidden/>
          </w:rPr>
          <w:fldChar w:fldCharType="begin"/>
        </w:r>
        <w:r w:rsidR="00DF7434">
          <w:rPr>
            <w:noProof/>
            <w:webHidden/>
          </w:rPr>
          <w:instrText xml:space="preserve"> PAGEREF _Toc373834519 \h </w:instrText>
        </w:r>
        <w:r w:rsidR="00DF7434">
          <w:rPr>
            <w:noProof/>
            <w:webHidden/>
          </w:rPr>
        </w:r>
        <w:r w:rsidR="00DF7434">
          <w:rPr>
            <w:noProof/>
            <w:webHidden/>
          </w:rPr>
          <w:fldChar w:fldCharType="separate"/>
        </w:r>
        <w:r w:rsidR="00DF7434">
          <w:rPr>
            <w:noProof/>
            <w:webHidden/>
          </w:rPr>
          <w:t>4</w:t>
        </w:r>
        <w:r w:rsidR="00DF7434">
          <w:rPr>
            <w:noProof/>
            <w:webHidden/>
          </w:rPr>
          <w:fldChar w:fldCharType="end"/>
        </w:r>
      </w:hyperlink>
    </w:p>
    <w:p w:rsidR="00DF7434" w:rsidRDefault="008C7C29">
      <w:pPr>
        <w:pStyle w:val="TOC2"/>
        <w:rPr>
          <w:rFonts w:eastAsiaTheme="minorEastAsia"/>
          <w:noProof/>
          <w:szCs w:val="22"/>
        </w:rPr>
      </w:pPr>
      <w:hyperlink w:anchor="_Toc373834520" w:history="1">
        <w:r w:rsidR="00DF7434" w:rsidRPr="00246C20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DF7434">
          <w:rPr>
            <w:rFonts w:eastAsiaTheme="minorEastAsia"/>
            <w:noProof/>
            <w:szCs w:val="22"/>
          </w:rPr>
          <w:tab/>
        </w:r>
        <w:r w:rsidR="00DF7434" w:rsidRPr="00246C20">
          <w:rPr>
            <w:rStyle w:val="Hyperlink"/>
            <w:noProof/>
          </w:rPr>
          <w:t>Database</w:t>
        </w:r>
        <w:r w:rsidR="00DF7434">
          <w:rPr>
            <w:noProof/>
            <w:webHidden/>
          </w:rPr>
          <w:tab/>
        </w:r>
        <w:r w:rsidR="00DF7434">
          <w:rPr>
            <w:noProof/>
            <w:webHidden/>
          </w:rPr>
          <w:fldChar w:fldCharType="begin"/>
        </w:r>
        <w:r w:rsidR="00DF7434">
          <w:rPr>
            <w:noProof/>
            <w:webHidden/>
          </w:rPr>
          <w:instrText xml:space="preserve"> PAGEREF _Toc373834520 \h </w:instrText>
        </w:r>
        <w:r w:rsidR="00DF7434">
          <w:rPr>
            <w:noProof/>
            <w:webHidden/>
          </w:rPr>
        </w:r>
        <w:r w:rsidR="00DF7434">
          <w:rPr>
            <w:noProof/>
            <w:webHidden/>
          </w:rPr>
          <w:fldChar w:fldCharType="separate"/>
        </w:r>
        <w:r w:rsidR="00DF7434">
          <w:rPr>
            <w:noProof/>
            <w:webHidden/>
          </w:rPr>
          <w:t>4</w:t>
        </w:r>
        <w:r w:rsidR="00DF7434">
          <w:rPr>
            <w:noProof/>
            <w:webHidden/>
          </w:rPr>
          <w:fldChar w:fldCharType="end"/>
        </w:r>
      </w:hyperlink>
    </w:p>
    <w:p w:rsidR="00B420A1" w:rsidRDefault="00BE36C6" w:rsidP="00911597">
      <w:r>
        <w:rPr>
          <w:rFonts w:asciiTheme="majorHAnsi" w:hAnsiTheme="majorHAnsi"/>
          <w:b/>
          <w:caps/>
          <w:noProof/>
          <w:color w:val="auto"/>
          <w:sz w:val="24"/>
          <w:szCs w:val="16"/>
        </w:rPr>
        <w:fldChar w:fldCharType="end"/>
      </w:r>
    </w:p>
    <w:p w:rsidR="00911597" w:rsidRDefault="00911597" w:rsidP="00F960BE">
      <w:pPr>
        <w:pStyle w:val="Heading1"/>
        <w:numPr>
          <w:ilvl w:val="0"/>
          <w:numId w:val="0"/>
        </w:numPr>
        <w:sectPr w:rsidR="00911597" w:rsidSect="00EF7B6F">
          <w:pgSz w:w="11907" w:h="16839" w:code="9"/>
          <w:pgMar w:top="866" w:right="1440" w:bottom="1440" w:left="1440" w:header="720" w:footer="648" w:gutter="0"/>
          <w:cols w:space="720"/>
          <w:docGrid w:linePitch="360"/>
        </w:sectPr>
      </w:pPr>
    </w:p>
    <w:p w:rsidR="001548F7" w:rsidRPr="009744A9" w:rsidRDefault="001548F7" w:rsidP="00EF7B6F"/>
    <w:p w:rsidR="001548F7" w:rsidRPr="009744A9" w:rsidRDefault="001548F7" w:rsidP="00EF7B6F"/>
    <w:p w:rsidR="001548F7" w:rsidRPr="009744A9" w:rsidRDefault="001548F7" w:rsidP="00EF7B6F">
      <w:pPr>
        <w:sectPr w:rsidR="001548F7" w:rsidRPr="009744A9" w:rsidSect="00762F69">
          <w:headerReference w:type="default" r:id="rId14"/>
          <w:type w:val="continuous"/>
          <w:pgSz w:w="11907" w:h="16839" w:code="9"/>
          <w:pgMar w:top="866" w:right="1440" w:bottom="1440" w:left="1440" w:header="720" w:footer="0" w:gutter="0"/>
          <w:cols w:space="720"/>
          <w:docGrid w:linePitch="360"/>
        </w:sectPr>
      </w:pPr>
    </w:p>
    <w:p w:rsidR="00213556" w:rsidRPr="009744A9" w:rsidRDefault="00213556" w:rsidP="00EF7B6F">
      <w:pPr>
        <w:rPr>
          <w:rFonts w:asciiTheme="majorHAnsi" w:hAnsiTheme="majorHAnsi"/>
          <w:color w:val="E3323D" w:themeColor="accent1"/>
          <w:sz w:val="48"/>
        </w:rPr>
      </w:pPr>
      <w:r w:rsidRPr="009744A9">
        <w:lastRenderedPageBreak/>
        <w:br w:type="page"/>
      </w:r>
    </w:p>
    <w:p w:rsidR="009F35E4" w:rsidRDefault="009F35E4" w:rsidP="009F35E4">
      <w:pPr>
        <w:pStyle w:val="Heading1"/>
      </w:pPr>
      <w:bookmarkStart w:id="0" w:name="_Toc373834516"/>
      <w:r>
        <w:lastRenderedPageBreak/>
        <w:t>Source code</w:t>
      </w:r>
      <w:bookmarkEnd w:id="0"/>
    </w:p>
    <w:p w:rsidR="009F35E4" w:rsidRDefault="009F35E4" w:rsidP="009F35E4">
      <w:r>
        <w:t>Follow below steps to get source code:</w:t>
      </w:r>
    </w:p>
    <w:p w:rsidR="009F35E4" w:rsidRDefault="009F35E4" w:rsidP="00265755">
      <w:pPr>
        <w:pStyle w:val="ListParagraph"/>
        <w:numPr>
          <w:ilvl w:val="0"/>
          <w:numId w:val="35"/>
        </w:numPr>
      </w:pPr>
      <w:r>
        <w:t>Sign in Team Foundation Server with Microsoft/Hotmail account</w:t>
      </w:r>
    </w:p>
    <w:p w:rsidR="009F35E4" w:rsidRDefault="009F35E4" w:rsidP="00265755">
      <w:pPr>
        <w:pStyle w:val="ListParagraph"/>
        <w:numPr>
          <w:ilvl w:val="0"/>
          <w:numId w:val="35"/>
        </w:numPr>
      </w:pPr>
      <w:r>
        <w:t>Request to be added as team member</w:t>
      </w:r>
    </w:p>
    <w:p w:rsidR="009F35E4" w:rsidRDefault="009F35E4" w:rsidP="00265755">
      <w:pPr>
        <w:pStyle w:val="ListParagraph"/>
        <w:numPr>
          <w:ilvl w:val="0"/>
          <w:numId w:val="35"/>
        </w:numPr>
      </w:pPr>
      <w:r>
        <w:t>Install Visual Studio 2012</w:t>
      </w:r>
    </w:p>
    <w:p w:rsidR="009F35E4" w:rsidRDefault="009F35E4" w:rsidP="00265755">
      <w:pPr>
        <w:pStyle w:val="ListParagraph"/>
        <w:numPr>
          <w:ilvl w:val="0"/>
          <w:numId w:val="35"/>
        </w:numPr>
      </w:pPr>
      <w:r>
        <w:t xml:space="preserve">Connect to TFS at </w:t>
      </w:r>
      <w:hyperlink r:id="rId15" w:history="1">
        <w:r w:rsidRPr="00265755">
          <w:rPr>
            <w:rStyle w:val="Hyperlink"/>
            <w:rFonts w:cstheme="minorBidi"/>
          </w:rPr>
          <w:t>https://epinion.visualstudio.com</w:t>
        </w:r>
      </w:hyperlink>
    </w:p>
    <w:p w:rsidR="009F35E4" w:rsidRDefault="009F35E4" w:rsidP="00265755">
      <w:pPr>
        <w:pStyle w:val="ListParagraph"/>
        <w:numPr>
          <w:ilvl w:val="0"/>
          <w:numId w:val="35"/>
        </w:numPr>
      </w:pPr>
      <w:r>
        <w:t>Get Clarity project</w:t>
      </w:r>
    </w:p>
    <w:p w:rsidR="009F35E4" w:rsidRPr="009F35E4" w:rsidRDefault="009F35E4" w:rsidP="009F35E4"/>
    <w:p w:rsidR="0051453D" w:rsidRDefault="0051453D"/>
    <w:p w:rsidR="00CD0540" w:rsidRDefault="00CD0540">
      <w:pPr>
        <w:rPr>
          <w:rFonts w:asciiTheme="majorHAnsi" w:hAnsiTheme="majorHAnsi"/>
          <w:b/>
          <w:color w:val="E3323D" w:themeColor="accent1"/>
          <w:sz w:val="48"/>
        </w:rPr>
      </w:pPr>
      <w:r>
        <w:br w:type="page"/>
      </w:r>
    </w:p>
    <w:p w:rsidR="00762F69" w:rsidRDefault="009F35E4" w:rsidP="009F35E4">
      <w:pPr>
        <w:pStyle w:val="Heading1"/>
      </w:pPr>
      <w:bookmarkStart w:id="1" w:name="_Toc373834517"/>
      <w:r>
        <w:lastRenderedPageBreak/>
        <w:t xml:space="preserve">Install </w:t>
      </w:r>
      <w:r w:rsidRPr="009F35E4">
        <w:t>pre-requisites</w:t>
      </w:r>
      <w:bookmarkEnd w:id="1"/>
    </w:p>
    <w:p w:rsidR="00EF2D26" w:rsidRPr="00EF2D26" w:rsidRDefault="00EF2D26" w:rsidP="00EF2D26">
      <w:pPr>
        <w:pStyle w:val="Heading2"/>
        <w:rPr>
          <w:rStyle w:val="apple-converted-space"/>
        </w:rPr>
      </w:pPr>
      <w:bookmarkStart w:id="2" w:name="_Toc373834518"/>
      <w:r w:rsidRPr="00EF2D26">
        <w:rPr>
          <w:rStyle w:val="apple-converted-space"/>
        </w:rPr>
        <w:t>IDE</w:t>
      </w:r>
      <w:bookmarkEnd w:id="2"/>
    </w:p>
    <w:p w:rsidR="00EF2D26" w:rsidRDefault="00EF2D26" w:rsidP="00951453">
      <w:pPr>
        <w:pStyle w:val="ListParagraph"/>
        <w:numPr>
          <w:ilvl w:val="0"/>
          <w:numId w:val="38"/>
        </w:numPr>
      </w:pPr>
      <w:r w:rsidRPr="00951453">
        <w:t>Microsoft Visual Studio Premium 2012</w:t>
      </w:r>
    </w:p>
    <w:p w:rsidR="00951453" w:rsidRDefault="00951453" w:rsidP="00951453">
      <w:pPr>
        <w:pStyle w:val="ListParagraph"/>
        <w:numPr>
          <w:ilvl w:val="0"/>
          <w:numId w:val="38"/>
        </w:numPr>
      </w:pPr>
      <w:r>
        <w:t>Visual Studio extensions</w:t>
      </w:r>
      <w:r w:rsidR="00A2728F">
        <w:t xml:space="preserve"> (available from within VS unless otherwise noted)</w:t>
      </w:r>
    </w:p>
    <w:p w:rsidR="00951453" w:rsidRDefault="00951453" w:rsidP="00951453">
      <w:pPr>
        <w:pStyle w:val="ListParagraph"/>
        <w:numPr>
          <w:ilvl w:val="1"/>
          <w:numId w:val="38"/>
        </w:numPr>
      </w:pPr>
      <w:r>
        <w:t>Web Essentials 2012</w:t>
      </w:r>
    </w:p>
    <w:p w:rsidR="00951453" w:rsidRDefault="00951453" w:rsidP="00951453">
      <w:pPr>
        <w:pStyle w:val="ListParagraph"/>
        <w:numPr>
          <w:ilvl w:val="1"/>
          <w:numId w:val="38"/>
        </w:numPr>
      </w:pPr>
      <w:r>
        <w:t>TestDriven.NET (Personal Edition)</w:t>
      </w:r>
    </w:p>
    <w:p w:rsidR="00951453" w:rsidRDefault="00951453" w:rsidP="00951453">
      <w:pPr>
        <w:pStyle w:val="ListParagraph"/>
        <w:numPr>
          <w:ilvl w:val="1"/>
          <w:numId w:val="38"/>
        </w:numPr>
      </w:pPr>
      <w:r>
        <w:t>NUnit Test Adapter</w:t>
      </w:r>
    </w:p>
    <w:p w:rsidR="00951453" w:rsidRDefault="00951453" w:rsidP="00951453">
      <w:pPr>
        <w:pStyle w:val="ListParagraph"/>
        <w:numPr>
          <w:ilvl w:val="1"/>
          <w:numId w:val="38"/>
        </w:numPr>
      </w:pPr>
      <w:r>
        <w:t>SpedFlow</w:t>
      </w:r>
    </w:p>
    <w:p w:rsidR="00A2728F" w:rsidRDefault="00A2728F" w:rsidP="00951453">
      <w:pPr>
        <w:pStyle w:val="ListParagraph"/>
        <w:numPr>
          <w:ilvl w:val="1"/>
          <w:numId w:val="38"/>
        </w:numPr>
      </w:pPr>
      <w:r>
        <w:t xml:space="preserve">TypeScript: </w:t>
      </w:r>
      <w:hyperlink r:id="rId16" w:history="1">
        <w:r>
          <w:rPr>
            <w:rStyle w:val="Hyperlink"/>
          </w:rPr>
          <w:t>http://www.microsoft.com/en-us/download/details.aspx?id=34790</w:t>
        </w:r>
      </w:hyperlink>
    </w:p>
    <w:p w:rsidR="00951453" w:rsidRDefault="00951453" w:rsidP="00951453">
      <w:pPr>
        <w:pStyle w:val="ListParagraph"/>
        <w:numPr>
          <w:ilvl w:val="1"/>
          <w:numId w:val="38"/>
        </w:numPr>
      </w:pPr>
      <w:r>
        <w:t>Optional: VSColorOutput</w:t>
      </w:r>
    </w:p>
    <w:p w:rsidR="00951453" w:rsidRDefault="00951453" w:rsidP="00951453">
      <w:pPr>
        <w:pStyle w:val="ListParagraph"/>
        <w:numPr>
          <w:ilvl w:val="1"/>
          <w:numId w:val="38"/>
        </w:numPr>
      </w:pPr>
      <w:r>
        <w:t>Optional: Productivity Power Tools 2012</w:t>
      </w:r>
    </w:p>
    <w:p w:rsidR="00837D83" w:rsidRDefault="00837D83" w:rsidP="00837D83">
      <w:pPr>
        <w:pStyle w:val="ListParagraph"/>
        <w:numPr>
          <w:ilvl w:val="0"/>
          <w:numId w:val="38"/>
        </w:numPr>
      </w:pPr>
      <w:r>
        <w:t>Gulp to combine js and css files:</w:t>
      </w:r>
    </w:p>
    <w:p w:rsidR="00837D83" w:rsidRDefault="00837D83" w:rsidP="00837D83">
      <w:pPr>
        <w:ind w:left="360"/>
        <w:rPr>
          <w:rStyle w:val="Hyperlink"/>
          <w:rFonts w:cstheme="minorBidi"/>
        </w:rPr>
      </w:pPr>
      <w:r w:rsidRPr="00837D83">
        <w:t xml:space="preserve"> </w:t>
      </w:r>
      <w:r w:rsidRPr="00837D83">
        <w:tab/>
      </w:r>
      <w:hyperlink r:id="rId17" w:history="1">
        <w:r w:rsidRPr="00837D83">
          <w:rPr>
            <w:rStyle w:val="Hyperlink"/>
            <w:rFonts w:cstheme="minorBidi"/>
          </w:rPr>
          <w:t>http://www.davepaquette.com/archive/2014/10/08/how-to-use-gulp-in-visual-studio.aspx</w:t>
        </w:r>
      </w:hyperlink>
    </w:p>
    <w:p w:rsidR="0036165D" w:rsidRDefault="0036165D" w:rsidP="0036165D">
      <w:pPr>
        <w:pStyle w:val="ListParagraph"/>
        <w:numPr>
          <w:ilvl w:val="0"/>
          <w:numId w:val="39"/>
        </w:numPr>
      </w:pPr>
      <w:r>
        <w:t>Install Node and Gulp: download and install node.js which includes npm (skip this step if you are using VS2015 and .NET 5.0)</w:t>
      </w:r>
    </w:p>
    <w:p w:rsidR="0036165D" w:rsidRDefault="0036165D" w:rsidP="0036165D">
      <w:pPr>
        <w:pStyle w:val="ListParagraph"/>
        <w:numPr>
          <w:ilvl w:val="0"/>
          <w:numId w:val="39"/>
        </w:numPr>
      </w:pPr>
      <w:r>
        <w:t>Run command line npm install gulp –g</w:t>
      </w:r>
    </w:p>
    <w:p w:rsidR="0036165D" w:rsidRDefault="0036165D" w:rsidP="0036165D">
      <w:pPr>
        <w:pStyle w:val="ListParagraph"/>
        <w:numPr>
          <w:ilvl w:val="0"/>
          <w:numId w:val="39"/>
        </w:numPr>
      </w:pPr>
      <w:r>
        <w:t>Run the following commands from same folder of project</w:t>
      </w:r>
    </w:p>
    <w:p w:rsidR="0036165D" w:rsidRDefault="0036165D" w:rsidP="0036165D">
      <w:pPr>
        <w:pStyle w:val="ListParagraph"/>
        <w:numPr>
          <w:ilvl w:val="1"/>
          <w:numId w:val="39"/>
        </w:numPr>
      </w:pPr>
      <w:r>
        <w:t>npm install gulp --save-dev</w:t>
      </w:r>
    </w:p>
    <w:p w:rsidR="0036165D" w:rsidRDefault="0036165D" w:rsidP="0036165D">
      <w:pPr>
        <w:pStyle w:val="ListParagraph"/>
        <w:numPr>
          <w:ilvl w:val="1"/>
          <w:numId w:val="39"/>
        </w:numPr>
      </w:pPr>
      <w:r>
        <w:t>npm install gulp-concat --save-dev</w:t>
      </w:r>
    </w:p>
    <w:p w:rsidR="0036165D" w:rsidRDefault="0036165D" w:rsidP="0036165D">
      <w:pPr>
        <w:pStyle w:val="ListParagraph"/>
        <w:numPr>
          <w:ilvl w:val="1"/>
          <w:numId w:val="39"/>
        </w:numPr>
      </w:pPr>
      <w:r>
        <w:t>npm install gulp-uglify --save-dev</w:t>
      </w:r>
    </w:p>
    <w:p w:rsidR="0036165D" w:rsidRDefault="0036165D" w:rsidP="0036165D">
      <w:pPr>
        <w:pStyle w:val="ListParagraph"/>
        <w:numPr>
          <w:ilvl w:val="1"/>
          <w:numId w:val="39"/>
        </w:numPr>
      </w:pPr>
      <w:r>
        <w:t>npm install del --save-dev</w:t>
      </w:r>
    </w:p>
    <w:p w:rsidR="004F31F4" w:rsidRDefault="0036165D" w:rsidP="004F31F4">
      <w:pPr>
        <w:pStyle w:val="ListParagraph"/>
        <w:numPr>
          <w:ilvl w:val="1"/>
          <w:numId w:val="39"/>
        </w:numPr>
      </w:pPr>
      <w:r>
        <w:t xml:space="preserve">npm install </w:t>
      </w:r>
      <w:r w:rsidRPr="0036165D">
        <w:t>gulp-clean-css</w:t>
      </w:r>
      <w:r>
        <w:t xml:space="preserve"> --save-dev</w:t>
      </w:r>
    </w:p>
    <w:p w:rsidR="004F31F4" w:rsidRDefault="004F31F4" w:rsidP="004F31F4">
      <w:pPr>
        <w:pStyle w:val="ListParagraph"/>
        <w:numPr>
          <w:ilvl w:val="0"/>
          <w:numId w:val="39"/>
        </w:numPr>
      </w:pPr>
      <w:r>
        <w:t xml:space="preserve">Run: </w:t>
      </w:r>
      <w:r w:rsidRPr="004F31F4">
        <w:rPr>
          <w:b/>
        </w:rPr>
        <w:t>gulp watch</w:t>
      </w:r>
      <w:bookmarkStart w:id="3" w:name="_GoBack"/>
      <w:bookmarkEnd w:id="3"/>
    </w:p>
    <w:p w:rsidR="0036165D" w:rsidRPr="00951453" w:rsidRDefault="0036165D" w:rsidP="0036165D">
      <w:pPr>
        <w:pStyle w:val="ListParagraph"/>
        <w:ind w:left="1080"/>
      </w:pPr>
    </w:p>
    <w:p w:rsidR="00EF2D26" w:rsidRPr="00951453" w:rsidRDefault="00951453" w:rsidP="00951453">
      <w:pPr>
        <w:pStyle w:val="ListParagraph"/>
        <w:numPr>
          <w:ilvl w:val="0"/>
          <w:numId w:val="38"/>
        </w:numPr>
      </w:pPr>
      <w:r>
        <w:t xml:space="preserve">Optional: </w:t>
      </w:r>
      <w:r w:rsidR="00EF2D26" w:rsidRPr="00951453">
        <w:t>NUnit</w:t>
      </w:r>
      <w:r>
        <w:t xml:space="preserve"> (for GUI runner)</w:t>
      </w:r>
    </w:p>
    <w:p w:rsidR="00EF2D26" w:rsidRDefault="00EF2D26" w:rsidP="00EF2D26">
      <w:pPr>
        <w:pStyle w:val="Heading2"/>
        <w:rPr>
          <w:rStyle w:val="apple-converted-space"/>
        </w:rPr>
      </w:pPr>
      <w:bookmarkStart w:id="4" w:name="_Toc373834519"/>
      <w:r>
        <w:rPr>
          <w:rStyle w:val="apple-converted-space"/>
        </w:rPr>
        <w:t>Packages</w:t>
      </w:r>
      <w:bookmarkEnd w:id="4"/>
    </w:p>
    <w:p w:rsidR="00951453" w:rsidRPr="00951453" w:rsidRDefault="00951453" w:rsidP="00951453">
      <w:r>
        <w:t>All packages included in project by default (no need to download and set up manually). NuGet packages will be downloaded on build.</w:t>
      </w:r>
    </w:p>
    <w:p w:rsidR="00EF2D26" w:rsidRPr="00EF2D26" w:rsidRDefault="00EF2D26" w:rsidP="00EF2D26">
      <w:pPr>
        <w:pStyle w:val="Heading2"/>
        <w:rPr>
          <w:rStyle w:val="apple-converted-space"/>
        </w:rPr>
      </w:pPr>
      <w:bookmarkStart w:id="5" w:name="_Toc373834520"/>
      <w:r>
        <w:rPr>
          <w:rStyle w:val="apple-converted-space"/>
        </w:rPr>
        <w:t>Database</w:t>
      </w:r>
      <w:bookmarkEnd w:id="5"/>
    </w:p>
    <w:p w:rsidR="00EF2D26" w:rsidRDefault="00CC30B7" w:rsidP="00EF2D26">
      <w:r>
        <w:t xml:space="preserve">Install </w:t>
      </w:r>
      <w:r w:rsidR="00EF2D26">
        <w:t xml:space="preserve">Microsoft SQL Server 2008 R2 Enterprise </w:t>
      </w:r>
      <w:r w:rsidR="004B3482">
        <w:t>(</w:t>
      </w:r>
      <w:r w:rsidR="002F34AB">
        <w:t>using default instance name</w:t>
      </w:r>
      <w:r w:rsidR="004B3482">
        <w:t>)</w:t>
      </w:r>
    </w:p>
    <w:p w:rsidR="00EF2D26" w:rsidRDefault="00EF2D26" w:rsidP="00EF2D26">
      <w:pPr>
        <w:pStyle w:val="ListParagraph"/>
        <w:numPr>
          <w:ilvl w:val="0"/>
          <w:numId w:val="34"/>
        </w:numPr>
      </w:pPr>
      <w:r>
        <w:t>Database Engine</w:t>
      </w:r>
    </w:p>
    <w:p w:rsidR="00EF2D26" w:rsidRDefault="00EF2D26" w:rsidP="00EF2D26">
      <w:pPr>
        <w:pStyle w:val="ListParagraph"/>
        <w:numPr>
          <w:ilvl w:val="0"/>
          <w:numId w:val="34"/>
        </w:numPr>
      </w:pPr>
      <w:r>
        <w:t>Analysis Services</w:t>
      </w:r>
    </w:p>
    <w:p w:rsidR="00CC30B7" w:rsidRDefault="00CC30B7">
      <w:r>
        <w:br w:type="page"/>
      </w:r>
    </w:p>
    <w:p w:rsidR="00CC30B7" w:rsidRDefault="00CC30B7" w:rsidP="00CC30B7">
      <w:r>
        <w:lastRenderedPageBreak/>
        <w:t>Configure Logins in Database Engine:</w:t>
      </w:r>
    </w:p>
    <w:p w:rsidR="00CC30B7" w:rsidRDefault="00CC30B7" w:rsidP="00CC30B7">
      <w:pPr>
        <w:pStyle w:val="ListParagraph"/>
        <w:numPr>
          <w:ilvl w:val="0"/>
          <w:numId w:val="36"/>
        </w:numPr>
      </w:pPr>
      <w:r>
        <w:t>Add [</w:t>
      </w:r>
      <w:r w:rsidRPr="00CC30B7">
        <w:rPr>
          <w:b/>
        </w:rPr>
        <w:t>NT AUTHORITY\LOCAL SERVICE</w:t>
      </w:r>
      <w:r>
        <w:t>] user to Security\Logins as below screenshot</w:t>
      </w:r>
    </w:p>
    <w:p w:rsidR="00CC30B7" w:rsidRDefault="00CC30B7" w:rsidP="00CC30B7">
      <w:pPr>
        <w:jc w:val="center"/>
      </w:pPr>
      <w:r>
        <w:rPr>
          <w:noProof/>
        </w:rPr>
        <w:drawing>
          <wp:inline distT="0" distB="0" distL="0" distR="0" wp14:anchorId="4990A37D" wp14:editId="4C97904D">
            <wp:extent cx="3562709" cy="300803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3917" cy="300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B7" w:rsidRDefault="00CC30B7" w:rsidP="00CC30B7">
      <w:pPr>
        <w:pStyle w:val="ListParagraph"/>
        <w:numPr>
          <w:ilvl w:val="0"/>
          <w:numId w:val="36"/>
        </w:numPr>
      </w:pPr>
      <w:r>
        <w:t xml:space="preserve">Grant the user </w:t>
      </w:r>
      <w:r w:rsidRPr="00CC30B7">
        <w:rPr>
          <w:b/>
        </w:rPr>
        <w:t>sysadmin</w:t>
      </w:r>
      <w:r>
        <w:t xml:space="preserve"> permission</w:t>
      </w:r>
    </w:p>
    <w:p w:rsidR="004060E5" w:rsidRDefault="00CC30B7" w:rsidP="00CC30B7">
      <w:pPr>
        <w:jc w:val="center"/>
      </w:pPr>
      <w:r>
        <w:rPr>
          <w:noProof/>
        </w:rPr>
        <w:drawing>
          <wp:inline distT="0" distB="0" distL="0" distR="0" wp14:anchorId="11795A8B" wp14:editId="779331A7">
            <wp:extent cx="4390845" cy="39587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05" cy="395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4E" w:rsidRDefault="00AC764E" w:rsidP="00CC30B7">
      <w:pPr>
        <w:jc w:val="center"/>
      </w:pPr>
    </w:p>
    <w:p w:rsidR="00AC764E" w:rsidRDefault="00AC764E" w:rsidP="00AC764E">
      <w:pPr>
        <w:pStyle w:val="Heading1"/>
      </w:pPr>
      <w:r>
        <w:lastRenderedPageBreak/>
        <w:t>Publish to Elastic Beanstalk</w:t>
      </w:r>
    </w:p>
    <w:p w:rsidR="00AC764E" w:rsidRDefault="00AC764E" w:rsidP="00CC30B7">
      <w:pPr>
        <w:jc w:val="center"/>
      </w:pPr>
      <w:r>
        <w:t xml:space="preserve">Go to </w:t>
      </w:r>
      <w:hyperlink r:id="rId20" w:history="1">
        <w:r w:rsidRPr="00E85D42">
          <w:rPr>
            <w:rStyle w:val="Hyperlink"/>
            <w:rFonts w:cstheme="minorBidi"/>
          </w:rPr>
          <w:t>http://aws.amazon.com/visualstudio/</w:t>
        </w:r>
      </w:hyperlink>
    </w:p>
    <w:p w:rsidR="00AC764E" w:rsidRPr="00CC30B7" w:rsidRDefault="00AC764E" w:rsidP="00CC30B7">
      <w:pPr>
        <w:jc w:val="center"/>
      </w:pPr>
      <w:r>
        <w:t xml:space="preserve">Download </w:t>
      </w:r>
      <w:r w:rsidRPr="00AC764E">
        <w:t>AWS Toolkit for Visual Studio</w:t>
      </w:r>
    </w:p>
    <w:sectPr w:rsidR="00AC764E" w:rsidRPr="00CC30B7" w:rsidSect="00325010">
      <w:type w:val="continuous"/>
      <w:pgSz w:w="11907" w:h="16839" w:code="9"/>
      <w:pgMar w:top="399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C29" w:rsidRDefault="008C7C29" w:rsidP="00911597">
      <w:r>
        <w:separator/>
      </w:r>
    </w:p>
    <w:p w:rsidR="008C7C29" w:rsidRDefault="008C7C29"/>
    <w:p w:rsidR="008C7C29" w:rsidRDefault="008C7C29"/>
  </w:endnote>
  <w:endnote w:type="continuationSeparator" w:id="0">
    <w:p w:rsidR="008C7C29" w:rsidRDefault="008C7C29" w:rsidP="00911597">
      <w:r>
        <w:continuationSeparator/>
      </w:r>
    </w:p>
    <w:p w:rsidR="008C7C29" w:rsidRDefault="008C7C29"/>
    <w:p w:rsidR="008C7C29" w:rsidRDefault="008C7C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10" w:rsidRDefault="008C7C29" w:rsidP="00EF7B6F">
    <w:pPr>
      <w:pStyle w:val="Footer"/>
      <w:tabs>
        <w:tab w:val="clear" w:pos="4680"/>
        <w:tab w:val="clear" w:pos="9360"/>
        <w:tab w:val="left" w:pos="3441"/>
      </w:tabs>
      <w:spacing w:before="480"/>
      <w:ind w:left="634" w:right="3442" w:hanging="634"/>
      <w:rPr>
        <w:noProof/>
        <w:color w:val="A6A6A6" w:themeColor="background1" w:themeShade="A6"/>
        <w:sz w:val="18"/>
      </w:rPr>
    </w:pPr>
    <w:sdt>
      <w:sdtPr>
        <w:rPr>
          <w:sz w:val="20"/>
        </w:rPr>
        <w:id w:val="2851636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5010" w:rsidRPr="00375979">
          <w:rPr>
            <w:rFonts w:asciiTheme="majorHAnsi" w:hAnsiTheme="majorHAnsi"/>
            <w:b/>
            <w:sz w:val="28"/>
          </w:rPr>
          <w:fldChar w:fldCharType="begin"/>
        </w:r>
        <w:r w:rsidR="00325010" w:rsidRPr="00375979">
          <w:rPr>
            <w:rFonts w:asciiTheme="majorHAnsi" w:hAnsiTheme="majorHAnsi"/>
            <w:b/>
            <w:sz w:val="28"/>
          </w:rPr>
          <w:instrText xml:space="preserve"> PAGE   \* MERGEFORMAT </w:instrText>
        </w:r>
        <w:r w:rsidR="00325010" w:rsidRPr="00375979">
          <w:rPr>
            <w:rFonts w:asciiTheme="majorHAnsi" w:hAnsiTheme="majorHAnsi"/>
            <w:b/>
            <w:sz w:val="28"/>
          </w:rPr>
          <w:fldChar w:fldCharType="separate"/>
        </w:r>
        <w:r w:rsidR="004F31F4">
          <w:rPr>
            <w:rFonts w:asciiTheme="majorHAnsi" w:hAnsiTheme="majorHAnsi"/>
            <w:b/>
            <w:noProof/>
            <w:sz w:val="28"/>
          </w:rPr>
          <w:t>4</w:t>
        </w:r>
        <w:r w:rsidR="00325010" w:rsidRPr="00375979">
          <w:rPr>
            <w:rFonts w:asciiTheme="majorHAnsi" w:hAnsiTheme="majorHAnsi"/>
            <w:b/>
            <w:noProof/>
            <w:sz w:val="28"/>
          </w:rPr>
          <w:fldChar w:fldCharType="end"/>
        </w:r>
        <w:r w:rsidR="00325010" w:rsidRPr="003B2476">
          <w:rPr>
            <w:rFonts w:asciiTheme="majorHAnsi" w:hAnsiTheme="majorHAnsi"/>
            <w:noProof/>
          </w:rPr>
          <w:t xml:space="preserve"> </w:t>
        </w:r>
      </w:sdtContent>
    </w:sdt>
  </w:p>
  <w:p w:rsidR="00325010" w:rsidRPr="003B2476" w:rsidRDefault="00325010" w:rsidP="003B2476">
    <w:pPr>
      <w:pStyle w:val="Footer"/>
      <w:spacing w:before="480"/>
      <w:ind w:left="634" w:right="3442" w:hanging="634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C29" w:rsidRDefault="008C7C29" w:rsidP="00911597">
      <w:r>
        <w:separator/>
      </w:r>
    </w:p>
    <w:p w:rsidR="008C7C29" w:rsidRDefault="008C7C29"/>
    <w:p w:rsidR="008C7C29" w:rsidRDefault="008C7C29"/>
  </w:footnote>
  <w:footnote w:type="continuationSeparator" w:id="0">
    <w:p w:rsidR="008C7C29" w:rsidRDefault="008C7C29" w:rsidP="00911597">
      <w:r>
        <w:continuationSeparator/>
      </w:r>
    </w:p>
    <w:p w:rsidR="008C7C29" w:rsidRDefault="008C7C29"/>
    <w:p w:rsidR="008C7C29" w:rsidRDefault="008C7C2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10" w:rsidRDefault="00325010" w:rsidP="0091159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D2DC21" wp14:editId="0F539969">
          <wp:simplePos x="0" y="0"/>
          <wp:positionH relativeFrom="column">
            <wp:posOffset>4576073</wp:posOffset>
          </wp:positionH>
          <wp:positionV relativeFrom="paragraph">
            <wp:posOffset>83776</wp:posOffset>
          </wp:positionV>
          <wp:extent cx="1103969" cy="229621"/>
          <wp:effectExtent l="0" t="0" r="1270" b="0"/>
          <wp:wrapNone/>
          <wp:docPr id="13" name="Pictur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969" cy="229621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25010" w:rsidRDefault="00325010" w:rsidP="00ED1F93">
    <w:pPr>
      <w:pStyle w:val="Header"/>
      <w:tabs>
        <w:tab w:val="clear" w:pos="4680"/>
        <w:tab w:val="clear" w:pos="9360"/>
        <w:tab w:val="left" w:pos="6210"/>
      </w:tabs>
    </w:pPr>
    <w:r>
      <w:tab/>
    </w:r>
  </w:p>
  <w:p w:rsidR="00325010" w:rsidRDefault="00325010" w:rsidP="00911597">
    <w:pPr>
      <w:pStyle w:val="Header"/>
    </w:pPr>
  </w:p>
  <w:p w:rsidR="00325010" w:rsidRPr="00911597" w:rsidRDefault="00325010" w:rsidP="00911597">
    <w:pPr>
      <w:pStyle w:val="Header"/>
      <w:spacing w:after="600"/>
      <w:rPr>
        <w:color w:val="A6A6A6" w:themeColor="background1" w:themeShade="A6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10632" wp14:editId="14C776B8">
              <wp:simplePos x="0" y="0"/>
              <wp:positionH relativeFrom="column">
                <wp:posOffset>10795</wp:posOffset>
              </wp:positionH>
              <wp:positionV relativeFrom="paragraph">
                <wp:posOffset>251460</wp:posOffset>
              </wp:positionV>
              <wp:extent cx="5706745" cy="0"/>
              <wp:effectExtent l="0" t="0" r="27305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06745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308FB5" id="Straight Connector 26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9.8pt" to="450.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" strokecolor="#d8d8d8 [2732]" strokeweight="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10" w:rsidRDefault="00325010" w:rsidP="005569A7">
    <w:pPr>
      <w:pStyle w:val="Header"/>
    </w:pPr>
  </w:p>
  <w:p w:rsidR="00325010" w:rsidRPr="00911597" w:rsidRDefault="00325010" w:rsidP="005569A7">
    <w:pPr>
      <w:pStyle w:val="Header"/>
      <w:spacing w:after="600"/>
      <w:rPr>
        <w:color w:val="A6A6A6" w:themeColor="background1" w:themeShade="A6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8EC2B6F" wp14:editId="674AED01">
              <wp:simplePos x="0" y="0"/>
              <wp:positionH relativeFrom="column">
                <wp:posOffset>2350</wp:posOffset>
              </wp:positionH>
              <wp:positionV relativeFrom="paragraph">
                <wp:posOffset>251460</wp:posOffset>
              </wp:positionV>
              <wp:extent cx="5706745" cy="0"/>
              <wp:effectExtent l="0" t="0" r="27305" b="19050"/>
              <wp:wrapNone/>
              <wp:docPr id="355" name="Straight Connector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06745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0006A2" id="Straight Connector 355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9.8pt" to="449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" strokecolor="#d8d8d8 [2732]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FDF20B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.75pt;height:3.75pt" o:bullet="t">
        <v:imagedata r:id="rId1" o:title="art8BE"/>
      </v:shape>
    </w:pict>
  </w:numPicBullet>
  <w:numPicBullet w:numPicBulletId="1">
    <w:pict>
      <v:shape id="_x0000_i1032" type="#_x0000_t75" style="width:3.75pt;height:3.75pt" o:bullet="t">
        <v:imagedata r:id="rId2" o:title="Epinion Bullet Level1"/>
      </v:shape>
    </w:pict>
  </w:numPicBullet>
  <w:numPicBullet w:numPicBulletId="2">
    <w:pict>
      <v:shape id="_x0000_i1033" type="#_x0000_t75" style="width:3.75pt;height:3.75pt" o:bullet="t">
        <v:imagedata r:id="rId3" o:title="BulletNew2"/>
      </v:shape>
    </w:pict>
  </w:numPicBullet>
  <w:abstractNum w:abstractNumId="0" w15:restartNumberingAfterBreak="0">
    <w:nsid w:val="080961E1"/>
    <w:multiLevelType w:val="hybridMultilevel"/>
    <w:tmpl w:val="5A8875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F1346"/>
    <w:multiLevelType w:val="multilevel"/>
    <w:tmpl w:val="7EC4BCA4"/>
    <w:numStyleLink w:val="Style1"/>
  </w:abstractNum>
  <w:abstractNum w:abstractNumId="2" w15:restartNumberingAfterBreak="0">
    <w:nsid w:val="0C93177A"/>
    <w:multiLevelType w:val="hybridMultilevel"/>
    <w:tmpl w:val="1734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13320"/>
    <w:multiLevelType w:val="hybridMultilevel"/>
    <w:tmpl w:val="AFEA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487"/>
    <w:multiLevelType w:val="hybridMultilevel"/>
    <w:tmpl w:val="618CBE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7D1864"/>
    <w:multiLevelType w:val="hybridMultilevel"/>
    <w:tmpl w:val="6CF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02FD4"/>
    <w:multiLevelType w:val="hybridMultilevel"/>
    <w:tmpl w:val="29E49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8D2EAE"/>
    <w:multiLevelType w:val="multilevel"/>
    <w:tmpl w:val="7EC4BCA4"/>
    <w:styleLink w:val="Style1"/>
    <w:lvl w:ilvl="0">
      <w:start w:val="1"/>
      <w:numFmt w:val="bullet"/>
      <w:lvlText w:val=""/>
      <w:lvlPicBulletId w:val="1"/>
      <w:lvlJc w:val="left"/>
      <w:pPr>
        <w:ind w:left="634" w:hanging="634"/>
      </w:pPr>
      <w:rPr>
        <w:rFonts w:ascii="Symbol" w:hAnsi="Symbol" w:hint="default"/>
        <w:color w:val="auto"/>
        <w:w w:val="50"/>
      </w:rPr>
    </w:lvl>
    <w:lvl w:ilvl="1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3323D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DD920CA"/>
    <w:multiLevelType w:val="hybridMultilevel"/>
    <w:tmpl w:val="5504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43B9D"/>
    <w:multiLevelType w:val="multilevel"/>
    <w:tmpl w:val="AD2AC416"/>
    <w:lvl w:ilvl="0">
      <w:start w:val="1"/>
      <w:numFmt w:val="decimal"/>
      <w:pStyle w:val="ListBullet4"/>
      <w:lvlText w:val="%1."/>
      <w:lvlJc w:val="left"/>
      <w:pPr>
        <w:ind w:left="720" w:hanging="720"/>
      </w:pPr>
      <w:rPr>
        <w:rFonts w:ascii="Calibri" w:hAnsi="Calibri" w:cs="Times New Roman" w:hint="default"/>
        <w:b w:val="0"/>
        <w:i w:val="0"/>
        <w:caps/>
        <w:color w:val="EB2C3A"/>
        <w:sz w:val="40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ascii="Calibri" w:hAnsi="Calibri" w:cs="Times New Roman" w:hint="default"/>
        <w:b w:val="0"/>
        <w:i w:val="0"/>
        <w:sz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hAnsiTheme="majorHAnsi" w:cs="Times New Roman" w:hint="default"/>
        <w:b w:val="0"/>
        <w:i w:val="0"/>
        <w:color w:val="585952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cs="Times New Roman" w:hint="default"/>
        <w:b w:val="0"/>
        <w:i w:val="0"/>
        <w:color w:val="7F7F7F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 w15:restartNumberingAfterBreak="0">
    <w:nsid w:val="36CA2555"/>
    <w:multiLevelType w:val="hybridMultilevel"/>
    <w:tmpl w:val="0A9C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60ABF"/>
    <w:multiLevelType w:val="hybridMultilevel"/>
    <w:tmpl w:val="53905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9B09FA"/>
    <w:multiLevelType w:val="multilevel"/>
    <w:tmpl w:val="E00E3842"/>
    <w:lvl w:ilvl="0">
      <w:start w:val="1"/>
      <w:numFmt w:val="bullet"/>
      <w:lvlText w:val=""/>
      <w:lvlPicBulletId w:val="0"/>
      <w:lvlJc w:val="left"/>
      <w:pPr>
        <w:ind w:left="634" w:hanging="634"/>
      </w:pPr>
      <w:rPr>
        <w:rFonts w:ascii="Symbol" w:hAnsi="Symbol" w:hint="default"/>
        <w:color w:val="auto"/>
        <w:w w:val="50"/>
      </w:rPr>
    </w:lvl>
    <w:lvl w:ilvl="1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3323D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ED522F8"/>
    <w:multiLevelType w:val="hybridMultilevel"/>
    <w:tmpl w:val="8EBC5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201"/>
    <w:multiLevelType w:val="hybridMultilevel"/>
    <w:tmpl w:val="2AD2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E853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963ED"/>
    <w:multiLevelType w:val="hybridMultilevel"/>
    <w:tmpl w:val="B2620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265A25"/>
    <w:multiLevelType w:val="hybridMultilevel"/>
    <w:tmpl w:val="FDD2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A5DD4"/>
    <w:multiLevelType w:val="hybridMultilevel"/>
    <w:tmpl w:val="A71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B1DC7"/>
    <w:multiLevelType w:val="multilevel"/>
    <w:tmpl w:val="0EFE9472"/>
    <w:lvl w:ilvl="0">
      <w:start w:val="1"/>
      <w:numFmt w:val="decimal"/>
      <w:lvlText w:val="%1."/>
      <w:lvlJc w:val="left"/>
      <w:pPr>
        <w:ind w:left="720" w:hanging="720"/>
      </w:pPr>
      <w:rPr>
        <w:rFonts w:asciiTheme="majorHAnsi" w:hAnsiTheme="majorHAnsi" w:cs="Times New Roman" w:hint="default"/>
        <w:b/>
        <w:i w:val="0"/>
        <w:caps/>
        <w:color w:val="EB2C3A"/>
        <w:sz w:val="4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="Times New Roman" w:hint="default"/>
        <w:b/>
        <w:i w:val="0"/>
        <w:color w:val="A6A6A6" w:themeColor="background1" w:themeShade="A6"/>
        <w:sz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BFBFBF" w:themeColor="background1" w:themeShade="B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57F80402"/>
    <w:multiLevelType w:val="hybridMultilevel"/>
    <w:tmpl w:val="F1586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DE2BC8"/>
    <w:multiLevelType w:val="hybridMultilevel"/>
    <w:tmpl w:val="9AF88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F38F6"/>
    <w:multiLevelType w:val="hybridMultilevel"/>
    <w:tmpl w:val="F2042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725DBA"/>
    <w:multiLevelType w:val="multilevel"/>
    <w:tmpl w:val="0EFE947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Theme="majorHAnsi" w:hAnsiTheme="majorHAnsi" w:cs="Times New Roman" w:hint="default"/>
        <w:b/>
        <w:i w:val="0"/>
        <w:caps/>
        <w:color w:val="EB2C3A"/>
        <w:sz w:val="4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HAnsi" w:hAnsiTheme="majorHAnsi" w:cs="Times New Roman" w:hint="default"/>
        <w:b/>
        <w:i w:val="0"/>
        <w:color w:val="A6A6A6" w:themeColor="background1" w:themeShade="A6"/>
        <w:sz w:val="28"/>
      </w:rPr>
    </w:lvl>
    <w:lvl w:ilvl="3">
      <w:start w:val="1"/>
      <w:numFmt w:val="decimal"/>
      <w:pStyle w:val="Heading4"/>
      <w:lvlText w:val="%1.%2.%3.%4"/>
      <w:lvlJc w:val="left"/>
      <w:pPr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BFBFBF" w:themeColor="background1" w:themeShade="BF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3" w15:restartNumberingAfterBreak="0">
    <w:nsid w:val="7B000C28"/>
    <w:multiLevelType w:val="hybridMultilevel"/>
    <w:tmpl w:val="FA38F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C1077C"/>
    <w:multiLevelType w:val="hybridMultilevel"/>
    <w:tmpl w:val="40BE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7"/>
  </w:num>
  <w:num w:numId="4">
    <w:abstractNumId w:val="16"/>
  </w:num>
  <w:num w:numId="5">
    <w:abstractNumId w:val="1"/>
  </w:num>
  <w:num w:numId="6">
    <w:abstractNumId w:val="12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4"/>
  </w:num>
  <w:num w:numId="13">
    <w:abstractNumId w:val="10"/>
  </w:num>
  <w:num w:numId="14">
    <w:abstractNumId w:val="23"/>
  </w:num>
  <w:num w:numId="15">
    <w:abstractNumId w:val="15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7"/>
  </w:num>
  <w:num w:numId="21">
    <w:abstractNumId w:val="6"/>
  </w:num>
  <w:num w:numId="22">
    <w:abstractNumId w:val="24"/>
  </w:num>
  <w:num w:numId="23">
    <w:abstractNumId w:val="21"/>
  </w:num>
  <w:num w:numId="24">
    <w:abstractNumId w:val="11"/>
  </w:num>
  <w:num w:numId="25">
    <w:abstractNumId w:val="18"/>
  </w:num>
  <w:num w:numId="26">
    <w:abstractNumId w:val="18"/>
  </w:num>
  <w:num w:numId="27">
    <w:abstractNumId w:val="5"/>
  </w:num>
  <w:num w:numId="28">
    <w:abstractNumId w:val="19"/>
  </w:num>
  <w:num w:numId="29">
    <w:abstractNumId w:val="18"/>
  </w:num>
  <w:num w:numId="30">
    <w:abstractNumId w:val="0"/>
  </w:num>
  <w:num w:numId="31">
    <w:abstractNumId w:val="22"/>
  </w:num>
  <w:num w:numId="32">
    <w:abstractNumId w:val="22"/>
  </w:num>
  <w:num w:numId="33">
    <w:abstractNumId w:val="22"/>
  </w:num>
  <w:num w:numId="34">
    <w:abstractNumId w:val="8"/>
  </w:num>
  <w:num w:numId="35">
    <w:abstractNumId w:val="3"/>
  </w:num>
  <w:num w:numId="36">
    <w:abstractNumId w:val="2"/>
  </w:num>
  <w:num w:numId="37">
    <w:abstractNumId w:val="13"/>
  </w:num>
  <w:num w:numId="38">
    <w:abstractNumId w:val="20"/>
  </w:num>
  <w:num w:numId="39">
    <w:abstractNumId w:val="4"/>
  </w:num>
  <w:num w:numId="40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F7"/>
    <w:rsid w:val="00006D7D"/>
    <w:rsid w:val="00010A2B"/>
    <w:rsid w:val="000505B9"/>
    <w:rsid w:val="000748B1"/>
    <w:rsid w:val="000945C9"/>
    <w:rsid w:val="000A66A0"/>
    <w:rsid w:val="000B0B39"/>
    <w:rsid w:val="000B19E8"/>
    <w:rsid w:val="000B23CF"/>
    <w:rsid w:val="000C3391"/>
    <w:rsid w:val="000D1357"/>
    <w:rsid w:val="0011167A"/>
    <w:rsid w:val="00133B89"/>
    <w:rsid w:val="001548F7"/>
    <w:rsid w:val="00176A7D"/>
    <w:rsid w:val="001951B8"/>
    <w:rsid w:val="001A7DD1"/>
    <w:rsid w:val="001B6C24"/>
    <w:rsid w:val="001C0DB2"/>
    <w:rsid w:val="001E5ADE"/>
    <w:rsid w:val="001F08F3"/>
    <w:rsid w:val="001F5FE7"/>
    <w:rsid w:val="001F7BAF"/>
    <w:rsid w:val="00205DA7"/>
    <w:rsid w:val="00211603"/>
    <w:rsid w:val="00213556"/>
    <w:rsid w:val="00217F3E"/>
    <w:rsid w:val="00265755"/>
    <w:rsid w:val="002811B2"/>
    <w:rsid w:val="0029006D"/>
    <w:rsid w:val="00296442"/>
    <w:rsid w:val="002B35A1"/>
    <w:rsid w:val="002C1AD9"/>
    <w:rsid w:val="002E3C31"/>
    <w:rsid w:val="002E489C"/>
    <w:rsid w:val="002E66A5"/>
    <w:rsid w:val="002F1DBE"/>
    <w:rsid w:val="002F34AB"/>
    <w:rsid w:val="0032211C"/>
    <w:rsid w:val="00325010"/>
    <w:rsid w:val="00330567"/>
    <w:rsid w:val="0033464C"/>
    <w:rsid w:val="003376DD"/>
    <w:rsid w:val="0036165D"/>
    <w:rsid w:val="00375979"/>
    <w:rsid w:val="00381088"/>
    <w:rsid w:val="00394559"/>
    <w:rsid w:val="003A721C"/>
    <w:rsid w:val="003B2476"/>
    <w:rsid w:val="003C0F40"/>
    <w:rsid w:val="003D7D4B"/>
    <w:rsid w:val="003E5FCC"/>
    <w:rsid w:val="004060E5"/>
    <w:rsid w:val="00416EA9"/>
    <w:rsid w:val="00435DDD"/>
    <w:rsid w:val="00436DD8"/>
    <w:rsid w:val="004713C1"/>
    <w:rsid w:val="004722D6"/>
    <w:rsid w:val="00497986"/>
    <w:rsid w:val="004A53C3"/>
    <w:rsid w:val="004B0A39"/>
    <w:rsid w:val="004B3482"/>
    <w:rsid w:val="004B7A4E"/>
    <w:rsid w:val="004D0AFC"/>
    <w:rsid w:val="004D13B5"/>
    <w:rsid w:val="004D7912"/>
    <w:rsid w:val="004E1146"/>
    <w:rsid w:val="004E6742"/>
    <w:rsid w:val="004E6E70"/>
    <w:rsid w:val="004F31F4"/>
    <w:rsid w:val="004F65A9"/>
    <w:rsid w:val="0051453D"/>
    <w:rsid w:val="0052232F"/>
    <w:rsid w:val="0052583A"/>
    <w:rsid w:val="005569A7"/>
    <w:rsid w:val="00560FB3"/>
    <w:rsid w:val="005709C1"/>
    <w:rsid w:val="00587E61"/>
    <w:rsid w:val="005A601B"/>
    <w:rsid w:val="005E7861"/>
    <w:rsid w:val="005F386D"/>
    <w:rsid w:val="00602E3A"/>
    <w:rsid w:val="00603C82"/>
    <w:rsid w:val="006115C8"/>
    <w:rsid w:val="00623D77"/>
    <w:rsid w:val="00645E5F"/>
    <w:rsid w:val="006D4E6F"/>
    <w:rsid w:val="006D6EF7"/>
    <w:rsid w:val="006E02E8"/>
    <w:rsid w:val="006F1653"/>
    <w:rsid w:val="00706495"/>
    <w:rsid w:val="00707B5D"/>
    <w:rsid w:val="00740100"/>
    <w:rsid w:val="00740F46"/>
    <w:rsid w:val="00752B09"/>
    <w:rsid w:val="00762F69"/>
    <w:rsid w:val="007632A2"/>
    <w:rsid w:val="007712DA"/>
    <w:rsid w:val="00787537"/>
    <w:rsid w:val="007C7C55"/>
    <w:rsid w:val="007D2EBF"/>
    <w:rsid w:val="007D2FB5"/>
    <w:rsid w:val="007D4603"/>
    <w:rsid w:val="007D7374"/>
    <w:rsid w:val="007E2473"/>
    <w:rsid w:val="008128A0"/>
    <w:rsid w:val="00812A3F"/>
    <w:rsid w:val="00837D83"/>
    <w:rsid w:val="00847355"/>
    <w:rsid w:val="00851615"/>
    <w:rsid w:val="008532FE"/>
    <w:rsid w:val="00855A36"/>
    <w:rsid w:val="00876153"/>
    <w:rsid w:val="008A00F4"/>
    <w:rsid w:val="008B0DBE"/>
    <w:rsid w:val="008B60EA"/>
    <w:rsid w:val="008C7C29"/>
    <w:rsid w:val="008D683B"/>
    <w:rsid w:val="008E0082"/>
    <w:rsid w:val="008E2606"/>
    <w:rsid w:val="008E6181"/>
    <w:rsid w:val="008F6031"/>
    <w:rsid w:val="00911597"/>
    <w:rsid w:val="00912D3B"/>
    <w:rsid w:val="009171B3"/>
    <w:rsid w:val="00922E6B"/>
    <w:rsid w:val="00932E24"/>
    <w:rsid w:val="009350D2"/>
    <w:rsid w:val="00943F65"/>
    <w:rsid w:val="00951453"/>
    <w:rsid w:val="00951F5C"/>
    <w:rsid w:val="00956B79"/>
    <w:rsid w:val="00964C55"/>
    <w:rsid w:val="009744A9"/>
    <w:rsid w:val="00987C26"/>
    <w:rsid w:val="009F35E4"/>
    <w:rsid w:val="00A22A8E"/>
    <w:rsid w:val="00A2728F"/>
    <w:rsid w:val="00A27AD5"/>
    <w:rsid w:val="00A32ED5"/>
    <w:rsid w:val="00A6234C"/>
    <w:rsid w:val="00A8438F"/>
    <w:rsid w:val="00A9057A"/>
    <w:rsid w:val="00A92A19"/>
    <w:rsid w:val="00AA12ED"/>
    <w:rsid w:val="00AB6A25"/>
    <w:rsid w:val="00AC4F21"/>
    <w:rsid w:val="00AC764E"/>
    <w:rsid w:val="00B003E2"/>
    <w:rsid w:val="00B12614"/>
    <w:rsid w:val="00B21630"/>
    <w:rsid w:val="00B32F68"/>
    <w:rsid w:val="00B348B8"/>
    <w:rsid w:val="00B420A1"/>
    <w:rsid w:val="00BA01F3"/>
    <w:rsid w:val="00BA2BD0"/>
    <w:rsid w:val="00BA7CDF"/>
    <w:rsid w:val="00BD321D"/>
    <w:rsid w:val="00BE36C6"/>
    <w:rsid w:val="00BE6C94"/>
    <w:rsid w:val="00C04386"/>
    <w:rsid w:val="00C048FD"/>
    <w:rsid w:val="00C251F4"/>
    <w:rsid w:val="00C25DAA"/>
    <w:rsid w:val="00C32ADC"/>
    <w:rsid w:val="00C574AE"/>
    <w:rsid w:val="00C61FAA"/>
    <w:rsid w:val="00C665C3"/>
    <w:rsid w:val="00C67333"/>
    <w:rsid w:val="00C940A9"/>
    <w:rsid w:val="00CC30B7"/>
    <w:rsid w:val="00CD0540"/>
    <w:rsid w:val="00CE1D4B"/>
    <w:rsid w:val="00CE59EE"/>
    <w:rsid w:val="00CE5E83"/>
    <w:rsid w:val="00CF28A2"/>
    <w:rsid w:val="00CF72E9"/>
    <w:rsid w:val="00D033F6"/>
    <w:rsid w:val="00D039B2"/>
    <w:rsid w:val="00D06521"/>
    <w:rsid w:val="00D32280"/>
    <w:rsid w:val="00D36ACB"/>
    <w:rsid w:val="00D70296"/>
    <w:rsid w:val="00DB512E"/>
    <w:rsid w:val="00DC28D1"/>
    <w:rsid w:val="00DE5337"/>
    <w:rsid w:val="00DE5FD6"/>
    <w:rsid w:val="00DF158D"/>
    <w:rsid w:val="00DF7434"/>
    <w:rsid w:val="00E05AB9"/>
    <w:rsid w:val="00E23589"/>
    <w:rsid w:val="00E3090E"/>
    <w:rsid w:val="00E41EE7"/>
    <w:rsid w:val="00E8496D"/>
    <w:rsid w:val="00EC5C67"/>
    <w:rsid w:val="00ED1F93"/>
    <w:rsid w:val="00EE76A5"/>
    <w:rsid w:val="00EF2D26"/>
    <w:rsid w:val="00EF712B"/>
    <w:rsid w:val="00EF7B6F"/>
    <w:rsid w:val="00F5375D"/>
    <w:rsid w:val="00F960BE"/>
    <w:rsid w:val="00F96851"/>
    <w:rsid w:val="00FA57F0"/>
    <w:rsid w:val="00FB6300"/>
    <w:rsid w:val="00FB686A"/>
    <w:rsid w:val="00F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ABC892"/>
  <w15:docId w15:val="{B372676F-8853-408C-A3FD-E006F3D6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153"/>
    <w:rPr>
      <w:color w:val="585952"/>
      <w:szCs w:val="4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960BE"/>
    <w:pPr>
      <w:numPr>
        <w:numId w:val="31"/>
      </w:numPr>
      <w:spacing w:after="480"/>
      <w:outlineLvl w:val="0"/>
    </w:pPr>
    <w:rPr>
      <w:rFonts w:asciiTheme="majorHAnsi" w:hAnsiTheme="majorHAnsi"/>
      <w:b/>
      <w:color w:val="E3323D" w:themeColor="accent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BE"/>
    <w:pPr>
      <w:keepNext/>
      <w:keepLines/>
      <w:numPr>
        <w:ilvl w:val="1"/>
        <w:numId w:val="3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BE"/>
    <w:pPr>
      <w:keepNext/>
      <w:keepLines/>
      <w:numPr>
        <w:ilvl w:val="2"/>
        <w:numId w:val="31"/>
      </w:numPr>
      <w:spacing w:before="200" w:after="160"/>
      <w:outlineLvl w:val="2"/>
    </w:pPr>
    <w:rPr>
      <w:rFonts w:asciiTheme="majorHAnsi" w:eastAsiaTheme="majorEastAsia" w:hAnsiTheme="majorHAnsi" w:cstheme="majorBidi"/>
      <w:b/>
      <w:bCs/>
      <w:color w:val="A6A6A6" w:themeColor="background1" w:themeShade="A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742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BFBFBF" w:themeColor="background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1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101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0A1"/>
  </w:style>
  <w:style w:type="paragraph" w:styleId="Footer">
    <w:name w:val="footer"/>
    <w:basedOn w:val="Normal"/>
    <w:link w:val="FooterChar"/>
    <w:uiPriority w:val="99"/>
    <w:unhideWhenUsed/>
    <w:rsid w:val="00B42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0A1"/>
  </w:style>
  <w:style w:type="paragraph" w:styleId="ListParagraph">
    <w:name w:val="List Paragraph"/>
    <w:basedOn w:val="Normal"/>
    <w:uiPriority w:val="34"/>
    <w:qFormat/>
    <w:rsid w:val="00AB6A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0BE"/>
    <w:rPr>
      <w:rFonts w:asciiTheme="majorHAnsi" w:hAnsiTheme="majorHAnsi"/>
      <w:b/>
      <w:color w:val="E3323D" w:themeColor="accent1"/>
      <w:sz w:val="48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21"/>
    <w:rPr>
      <w:rFonts w:asciiTheme="majorHAnsi" w:eastAsiaTheme="majorEastAsia" w:hAnsiTheme="majorHAnsi" w:cstheme="majorBidi"/>
      <w:i/>
      <w:iCs/>
      <w:color w:val="404040" w:themeColor="text1" w:themeTint="BF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60BE"/>
    <w:rPr>
      <w:rFonts w:asciiTheme="majorHAnsi" w:eastAsiaTheme="majorEastAsia" w:hAnsiTheme="majorHAnsi" w:cstheme="majorBidi"/>
      <w:b/>
      <w:bCs/>
      <w:caps/>
      <w:color w:val="585952"/>
      <w:sz w:val="32"/>
      <w:szCs w:val="26"/>
    </w:rPr>
  </w:style>
  <w:style w:type="paragraph" w:styleId="ListBullet4">
    <w:name w:val="List Bullet 4"/>
    <w:basedOn w:val="Normal"/>
    <w:uiPriority w:val="99"/>
    <w:semiHidden/>
    <w:rsid w:val="002E66A5"/>
    <w:pPr>
      <w:numPr>
        <w:numId w:val="1"/>
      </w:numPr>
      <w:spacing w:before="130" w:after="240" w:line="240" w:lineRule="auto"/>
      <w:contextualSpacing/>
    </w:pPr>
    <w:rPr>
      <w:rFonts w:ascii="Times New Roman" w:eastAsia="Times New Roman" w:hAnsi="Times New Roman" w:cs="Times New Roman"/>
      <w:color w:val="auto"/>
      <w:szCs w:val="20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F960BE"/>
    <w:rPr>
      <w:rFonts w:asciiTheme="majorHAnsi" w:eastAsiaTheme="majorEastAsia" w:hAnsiTheme="majorHAnsi" w:cstheme="majorBidi"/>
      <w:b/>
      <w:bCs/>
      <w:color w:val="A6A6A6" w:themeColor="background1" w:themeShade="A6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4E6742"/>
    <w:rPr>
      <w:rFonts w:asciiTheme="majorHAnsi" w:eastAsiaTheme="majorEastAsia" w:hAnsiTheme="majorHAnsi" w:cstheme="majorBidi"/>
      <w:bCs/>
      <w:iCs/>
      <w:color w:val="BFBFBF" w:themeColor="background1" w:themeShade="BF"/>
      <w:szCs w:val="40"/>
    </w:rPr>
  </w:style>
  <w:style w:type="table" w:styleId="TableGrid">
    <w:name w:val="Table Grid"/>
    <w:basedOn w:val="TableNormal"/>
    <w:uiPriority w:val="59"/>
    <w:rsid w:val="003A7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251F4"/>
    <w:rPr>
      <w:rFonts w:cs="Times New Roman"/>
      <w:color w:val="EB2C3A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C251F4"/>
    <w:pPr>
      <w:spacing w:after="0" w:line="240" w:lineRule="auto"/>
    </w:pPr>
    <w:rPr>
      <w:rFonts w:ascii="Calibri" w:eastAsia="Calibri" w:hAnsi="Calibri" w:cs="Times New Roman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1F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C251F4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79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7986"/>
    <w:rPr>
      <w:color w:val="585952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798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97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link w:val="TableTextChar"/>
    <w:uiPriority w:val="99"/>
    <w:rsid w:val="00DF158D"/>
    <w:pPr>
      <w:spacing w:before="40" w:after="0" w:line="220" w:lineRule="exact"/>
    </w:pPr>
    <w:rPr>
      <w:rFonts w:ascii="Arial Narrow" w:eastAsia="Times New Roman" w:hAnsi="Arial Narrow" w:cs="Times New Roman"/>
      <w:color w:val="auto"/>
      <w:sz w:val="19"/>
      <w:szCs w:val="20"/>
      <w:lang w:val="da-DK"/>
    </w:rPr>
  </w:style>
  <w:style w:type="character" w:customStyle="1" w:styleId="TableTextChar">
    <w:name w:val="TableText Char"/>
    <w:link w:val="TableText"/>
    <w:uiPriority w:val="99"/>
    <w:locked/>
    <w:rsid w:val="00DF158D"/>
    <w:rPr>
      <w:rFonts w:ascii="Arial Narrow" w:eastAsia="Times New Roman" w:hAnsi="Arial Narrow" w:cs="Times New Roman"/>
      <w:sz w:val="19"/>
      <w:szCs w:val="20"/>
      <w:lang w:val="da-DK"/>
    </w:rPr>
  </w:style>
  <w:style w:type="numbering" w:customStyle="1" w:styleId="Style1">
    <w:name w:val="Style1"/>
    <w:uiPriority w:val="99"/>
    <w:rsid w:val="00B32F68"/>
    <w:pPr>
      <w:numPr>
        <w:numId w:val="3"/>
      </w:numPr>
    </w:pPr>
  </w:style>
  <w:style w:type="character" w:styleId="IntenseEmphasis">
    <w:name w:val="Intense Emphasis"/>
    <w:basedOn w:val="DefaultParagraphFont"/>
    <w:uiPriority w:val="21"/>
    <w:qFormat/>
    <w:rsid w:val="00DB512E"/>
    <w:rPr>
      <w:b/>
      <w:bCs/>
      <w:i/>
      <w:iCs/>
      <w:color w:val="E3323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B512E"/>
    <w:rPr>
      <w:rFonts w:asciiTheme="majorHAnsi" w:eastAsiaTheme="majorEastAsia" w:hAnsiTheme="majorHAnsi" w:cstheme="majorBidi"/>
      <w:color w:val="791016" w:themeColor="accent1" w:themeShade="7F"/>
      <w:szCs w:val="4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2473"/>
    <w:pPr>
      <w:tabs>
        <w:tab w:val="left" w:pos="720"/>
        <w:tab w:val="right" w:pos="9017"/>
      </w:tabs>
      <w:spacing w:after="100"/>
    </w:pPr>
    <w:rPr>
      <w:rFonts w:asciiTheme="majorHAnsi" w:hAnsiTheme="majorHAnsi"/>
      <w:b/>
      <w:caps/>
      <w:noProof/>
      <w:color w:val="auto"/>
      <w:sz w:val="24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B512E"/>
    <w:pPr>
      <w:spacing w:line="240" w:lineRule="auto"/>
    </w:pPr>
    <w:rPr>
      <w:b/>
      <w:bCs/>
      <w:color w:val="E3323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B512E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E36C6"/>
    <w:pPr>
      <w:tabs>
        <w:tab w:val="left" w:pos="720"/>
        <w:tab w:val="right" w:pos="9000"/>
      </w:tabs>
      <w:spacing w:after="100"/>
    </w:pPr>
    <w:rPr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7D2FB5"/>
    <w:rPr>
      <w:color w:val="EB2C3A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A3F"/>
    <w:pPr>
      <w:keepNext/>
      <w:keepLines/>
      <w:numPr>
        <w:numId w:val="0"/>
      </w:numPr>
      <w:spacing w:before="480" w:after="0"/>
      <w:contextualSpacing w:val="0"/>
      <w:outlineLvl w:val="9"/>
    </w:pPr>
    <w:rPr>
      <w:rFonts w:eastAsiaTheme="majorEastAsia" w:cstheme="majorBidi"/>
      <w:b w:val="0"/>
      <w:bCs/>
      <w:color w:val="B61922" w:themeColor="accent1" w:themeShade="BF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12A3F"/>
    <w:pPr>
      <w:spacing w:after="100"/>
      <w:ind w:left="440"/>
    </w:pPr>
    <w:rPr>
      <w:rFonts w:eastAsiaTheme="minorEastAsia"/>
      <w:color w:val="auto"/>
      <w:szCs w:val="22"/>
      <w:lang w:eastAsia="ja-JP"/>
    </w:rPr>
  </w:style>
  <w:style w:type="character" w:customStyle="1" w:styleId="apple-style-span">
    <w:name w:val="apple-style-span"/>
    <w:basedOn w:val="DefaultParagraphFont"/>
    <w:rsid w:val="004F65A9"/>
  </w:style>
  <w:style w:type="character" w:styleId="CommentReference">
    <w:name w:val="annotation reference"/>
    <w:basedOn w:val="DefaultParagraphFont"/>
    <w:uiPriority w:val="99"/>
    <w:semiHidden/>
    <w:unhideWhenUsed/>
    <w:rsid w:val="004713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3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3C1"/>
    <w:rPr>
      <w:color w:val="58595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3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3C1"/>
    <w:rPr>
      <w:b/>
      <w:bCs/>
      <w:color w:val="585952"/>
      <w:sz w:val="20"/>
      <w:szCs w:val="20"/>
    </w:rPr>
  </w:style>
  <w:style w:type="character" w:customStyle="1" w:styleId="apple-converted-space">
    <w:name w:val="apple-converted-space"/>
    <w:basedOn w:val="DefaultParagraphFont"/>
    <w:rsid w:val="00EF2D26"/>
  </w:style>
  <w:style w:type="paragraph" w:styleId="NoSpacing">
    <w:name w:val="No Spacing"/>
    <w:uiPriority w:val="1"/>
    <w:qFormat/>
    <w:rsid w:val="00951453"/>
    <w:pPr>
      <w:spacing w:after="0" w:line="240" w:lineRule="auto"/>
    </w:pPr>
    <w:rPr>
      <w:color w:val="58595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7468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4156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495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577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5266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8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307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06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466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343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733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36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060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774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829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121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741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261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111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925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375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1203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554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905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085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435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2387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146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169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4841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706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188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484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2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2268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329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davepaquette.com/archive/2014/10/08/how-to-use-gulp-in-visual-studio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crosoft.com/en-us/download/details.aspx?id=34790" TargetMode="External"/><Relationship Id="rId20" Type="http://schemas.openxmlformats.org/officeDocument/2006/relationships/hyperlink" Target="http://aws.amazon.com/visualstud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epinion.visualstudio.co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nmc.EPINION\AppData\Local\Microsoft\Windows\Temporary%20Internet%20Files\Content.Outlook\YWZG3Z6Q\Epinion%20Word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Epinion Color">
      <a:dk1>
        <a:sysClr val="windowText" lastClr="000000"/>
      </a:dk1>
      <a:lt1>
        <a:sysClr val="window" lastClr="FFFFFF"/>
      </a:lt1>
      <a:dk2>
        <a:srgbClr val="C00000"/>
      </a:dk2>
      <a:lt2>
        <a:srgbClr val="EEECE1"/>
      </a:lt2>
      <a:accent1>
        <a:srgbClr val="E3323D"/>
      </a:accent1>
      <a:accent2>
        <a:srgbClr val="54B948"/>
      </a:accent2>
      <a:accent3>
        <a:srgbClr val="2ABDBB"/>
      </a:accent3>
      <a:accent4>
        <a:srgbClr val="BCD631"/>
      </a:accent4>
      <a:accent5>
        <a:srgbClr val="F36C21"/>
      </a:accent5>
      <a:accent6>
        <a:srgbClr val="EE2B77"/>
      </a:accent6>
      <a:hlink>
        <a:srgbClr val="EB2C3A"/>
      </a:hlink>
      <a:folHlink>
        <a:srgbClr val="EB2C3A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Site Document" ma:contentTypeID="0x0101008A98423170284BEEB635F43C3CF4E98B003AA6117FC09FCF439004624160607699" ma:contentTypeVersion="0" ma:contentTypeDescription="" ma:contentTypeScope="" ma:versionID="18958e9ddeccb877fb3dc0aa44bea81f">
  <xsd:schema xmlns:xsd="http://www.w3.org/2001/XMLSchema" xmlns:xs="http://www.w3.org/2001/XMLSchema" xmlns:p="http://schemas.microsoft.com/office/2006/metadata/properties" xmlns:ns2="46950B27-9853-4055-AEDD-A94F70EEA865" targetNamespace="http://schemas.microsoft.com/office/2006/metadata/properties" ma:root="true" ma:fieldsID="b19796ca8395c2e199dd2e51dcaa9798" ns2:_="">
    <xsd:import namespace="46950B27-9853-4055-AEDD-A94F70EEA865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0B27-9853-4055-AEDD-A94F70EEA865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46950B27-9853-4055-AEDD-A94F70EEA865">&lt;?xml version="1.0" encoding="UTF-8"?&gt;&lt;Result&gt;&lt;NewXML&gt;&lt;PWSLinkDataSet xmlns="http://schemas.microsoft.com/office/project/server/webservices/PWSLinkDataSet/" /&gt;&lt;/NewXML&gt;&lt;ProjectUID&gt;8fc8fbd1-85de-408c-9b28-d9c294252ec2&lt;/ProjectUID&gt;&lt;OldXML&gt;&lt;PWSLinkDataSet xmlns="http://schemas.microsoft.com/office/project/server/webservices/PWSLinkDataSet/" /&gt;&lt;/OldXML&gt;&lt;ItemType&gt;3&lt;/ItemType&gt;&lt;PSURL&gt;http://project.epinion.vn:6666/pwa&lt;/PSURL&gt;&lt;/Result&gt;</Links>
    <Owner xmlns="46950B27-9853-4055-AEDD-A94F70EEA865">
      <UserInfo>
        <DisplayName/>
        <AccountId xsi:nil="true"/>
        <AccountType/>
      </UserInfo>
    </Owner>
    <Status xmlns="46950B27-9853-4055-AEDD-A94F70EEA865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CF670-E4F9-4EDD-BEDC-6BCACEB9A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0B27-9853-4055-AEDD-A94F70EEA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E40A81-F26C-42E4-B63D-A2C3D6405378}">
  <ds:schemaRefs>
    <ds:schemaRef ds:uri="http://schemas.microsoft.com/office/2006/metadata/properties"/>
    <ds:schemaRef ds:uri="http://schemas.microsoft.com/office/infopath/2007/PartnerControls"/>
    <ds:schemaRef ds:uri="46950B27-9853-4055-AEDD-A94F70EEA865"/>
  </ds:schemaRefs>
</ds:datastoreItem>
</file>

<file path=customXml/itemProps3.xml><?xml version="1.0" encoding="utf-8"?>
<ds:datastoreItem xmlns:ds="http://schemas.openxmlformats.org/officeDocument/2006/customXml" ds:itemID="{C3C1808E-925D-489D-AC85-4B3398EFBD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A52E3E-371A-4031-BC01-90F5D47A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Epinion Word Template (2)</Template>
  <TotalTime>40</TotalTime>
  <Pages>6</Pages>
  <Words>359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EPINION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Thảo Huỳnh</dc:creator>
  <cp:lastModifiedBy>Thảo Huỳnh</cp:lastModifiedBy>
  <cp:revision>12</cp:revision>
  <cp:lastPrinted>2010-11-30T06:10:00Z</cp:lastPrinted>
  <dcterms:created xsi:type="dcterms:W3CDTF">2013-10-25T03:58:00Z</dcterms:created>
  <dcterms:modified xsi:type="dcterms:W3CDTF">2019-05-05T06:58:00Z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0x0101008A98423170284BEEB635F43C3CF4E98B003AA6117FC09FCF439004624160607699</vt:lpwstr>
  </property>
</Properties>
</file>